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6E92" w14:textId="77777777" w:rsidR="0014388B" w:rsidRDefault="0014388B"/>
    <w:p w14:paraId="0D85929C" w14:textId="77777777" w:rsidR="0014388B" w:rsidRPr="0074175C" w:rsidRDefault="0014388B">
      <w:pPr>
        <w:rPr>
          <w:rFonts w:ascii="Calibri" w:hAnsi="Calibri" w:cs="Calibri"/>
          <w:i/>
          <w:iCs/>
          <w:sz w:val="40"/>
          <w:szCs w:val="16"/>
        </w:rPr>
      </w:pPr>
      <w:r w:rsidRPr="0014388B">
        <w:rPr>
          <w:rFonts w:ascii="Calibri" w:hAnsi="Calibri" w:cs="Calibri"/>
          <w:i/>
          <w:iCs/>
          <w:sz w:val="40"/>
          <w:szCs w:val="16"/>
        </w:rPr>
        <w:t>Project: The Implementation of an Application to Support covid-19 Management</w:t>
      </w:r>
    </w:p>
    <w:p w14:paraId="58562DA8" w14:textId="77777777" w:rsidR="0014388B" w:rsidRDefault="0014388B"/>
    <w:p w14:paraId="7D226EB4" w14:textId="77777777" w:rsidR="0014388B" w:rsidRDefault="0014388B"/>
    <w:p w14:paraId="2CFDE614" w14:textId="77777777" w:rsidR="0014388B" w:rsidRDefault="0014388B"/>
    <w:p w14:paraId="23705C51" w14:textId="77777777" w:rsidR="0014388B" w:rsidRDefault="0014388B"/>
    <w:p w14:paraId="28925B1B" w14:textId="77777777" w:rsidR="0014388B" w:rsidRDefault="0014388B"/>
    <w:p w14:paraId="11BDDFD2" w14:textId="77777777" w:rsidR="0014388B" w:rsidRDefault="0014388B"/>
    <w:p w14:paraId="3C4039EE" w14:textId="77777777" w:rsidR="0014388B" w:rsidRDefault="0014388B"/>
    <w:p w14:paraId="06FB339C" w14:textId="77777777" w:rsidR="0014388B" w:rsidRDefault="0014388B"/>
    <w:p w14:paraId="6DF79A79" w14:textId="77777777" w:rsidR="0014388B" w:rsidRDefault="0014388B"/>
    <w:p w14:paraId="4EEDF3A4" w14:textId="77777777" w:rsidR="0014388B" w:rsidRDefault="0014388B"/>
    <w:p w14:paraId="19A8B2C5" w14:textId="77777777" w:rsidR="0014388B" w:rsidRDefault="0014388B"/>
    <w:p w14:paraId="77DF0163" w14:textId="77777777" w:rsidR="0014388B" w:rsidRDefault="0014388B"/>
    <w:p w14:paraId="41451A4B" w14:textId="77777777" w:rsidR="0014388B" w:rsidRDefault="0014388B"/>
    <w:p w14:paraId="130E754F" w14:textId="77777777" w:rsidR="0014388B" w:rsidRDefault="0014388B"/>
    <w:p w14:paraId="2CB704CF" w14:textId="77777777" w:rsidR="0014388B" w:rsidRDefault="0014388B"/>
    <w:p w14:paraId="04403A04" w14:textId="77777777" w:rsidR="0014388B" w:rsidRDefault="0014388B"/>
    <w:p w14:paraId="2EFE6380" w14:textId="77777777" w:rsidR="0014388B" w:rsidRDefault="0014388B"/>
    <w:p w14:paraId="703BFA3E" w14:textId="77777777" w:rsidR="0014388B" w:rsidRDefault="0014388B"/>
    <w:p w14:paraId="47FC0712" w14:textId="77777777" w:rsidR="0014388B" w:rsidRDefault="0014388B"/>
    <w:p w14:paraId="2AA822C5" w14:textId="77777777" w:rsidR="0014388B" w:rsidRDefault="0014388B"/>
    <w:p w14:paraId="0F4AA242" w14:textId="77777777" w:rsidR="0014388B" w:rsidRDefault="0014388B"/>
    <w:p w14:paraId="3D3F646A" w14:textId="77777777" w:rsidR="0014388B" w:rsidRDefault="0014388B"/>
    <w:p w14:paraId="43FC1751" w14:textId="77777777" w:rsidR="0014388B" w:rsidRDefault="0014388B"/>
    <w:p w14:paraId="39174BFA" w14:textId="77777777" w:rsidR="0014388B" w:rsidRDefault="0014388B"/>
    <w:p w14:paraId="4DCA8F95" w14:textId="77777777" w:rsidR="0014388B" w:rsidRDefault="0014388B"/>
    <w:p w14:paraId="6EF33831" w14:textId="77777777" w:rsidR="0014388B" w:rsidRDefault="0014388B"/>
    <w:p w14:paraId="03BFB3AE" w14:textId="77777777" w:rsidR="0014388B" w:rsidRDefault="0014388B"/>
    <w:p w14:paraId="6C5CC1B2" w14:textId="77777777" w:rsidR="0014388B" w:rsidRDefault="0014388B"/>
    <w:p w14:paraId="3D7FBF4D" w14:textId="77777777" w:rsidR="0014388B" w:rsidRDefault="0014388B"/>
    <w:p w14:paraId="68DACDB4" w14:textId="77777777" w:rsidR="0014388B" w:rsidRDefault="0014388B"/>
    <w:p w14:paraId="2D125F56" w14:textId="77777777" w:rsidR="0014388B" w:rsidRDefault="0014388B"/>
    <w:p w14:paraId="34E04421" w14:textId="77777777" w:rsidR="0014388B" w:rsidRDefault="0014388B"/>
    <w:p w14:paraId="1AA27052" w14:textId="77777777" w:rsidR="0014388B" w:rsidRDefault="0014388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FD44ED" wp14:editId="144A020E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3879850" cy="1409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1409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5261"/>
                            </w:tblGrid>
                            <w:tr w:rsidR="0014388B" w:rsidRPr="0074175C" w14:paraId="4C52341A" w14:textId="77777777" w:rsidTr="00E016A1">
                              <w:trPr>
                                <w:trHeight w:val="1299"/>
                              </w:trPr>
                              <w:tc>
                                <w:tcPr>
                                  <w:tcW w:w="5261" w:type="dxa"/>
                                </w:tcPr>
                                <w:p w14:paraId="6131BDFB" w14:textId="77777777" w:rsidR="0014388B" w:rsidRPr="0074175C" w:rsidRDefault="0014388B" w:rsidP="0014388B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  <w:i w:val="0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175C">
                                    <w:rPr>
                                      <w:rFonts w:ascii="Calibri" w:hAnsi="Calibri" w:cs="Calibri"/>
                                      <w:i w:val="0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Course: CS505- Intermediate Topics in Database Systems (Spring-2023)</w:t>
                                  </w:r>
                                </w:p>
                              </w:tc>
                            </w:tr>
                            <w:tr w:rsidR="0014388B" w:rsidRPr="0074175C" w14:paraId="6A0A0D7C" w14:textId="77777777" w:rsidTr="00E016A1">
                              <w:trPr>
                                <w:trHeight w:val="1402"/>
                              </w:trPr>
                              <w:tc>
                                <w:tcPr>
                                  <w:tcW w:w="5261" w:type="dxa"/>
                                </w:tcPr>
                                <w:p w14:paraId="08A5B532" w14:textId="77777777" w:rsidR="0014388B" w:rsidRPr="0074175C" w:rsidRDefault="0014388B" w:rsidP="0014388B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74175C">
                                    <w:rPr>
                                      <w:rFonts w:ascii="Calibri" w:hAnsi="Calibri" w:cs="Calibri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Team Name: Team Alpha Bravo</w:t>
                                  </w:r>
                                </w:p>
                                <w:p w14:paraId="5824FA48" w14:textId="77777777" w:rsidR="0014388B" w:rsidRPr="0074175C" w:rsidRDefault="0014388B" w:rsidP="0014388B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74175C">
                                    <w:rPr>
                                      <w:rFonts w:ascii="Calibri" w:hAnsi="Calibri" w:cs="Calibri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Team Members: Srijata Maji (12598195)    &amp; Mir Al-Masud (12602303)</w:t>
                                  </w:r>
                                </w:p>
                                <w:p w14:paraId="1DA28210" w14:textId="77777777" w:rsidR="0014388B" w:rsidRPr="0074175C" w:rsidRDefault="0014388B" w:rsidP="0014388B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  <w:i w:val="0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74175C">
                                    <w:rPr>
                                      <w:rFonts w:ascii="Calibri" w:hAnsi="Calibri" w:cs="Calibri"/>
                                      <w:i w:val="0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Date: 04/19/2023</w:t>
                                  </w:r>
                                </w:p>
                                <w:p w14:paraId="7E64547C" w14:textId="77777777" w:rsidR="0014388B" w:rsidRPr="0074175C" w:rsidRDefault="0014388B" w:rsidP="0014388B">
                                  <w:pPr>
                                    <w:pStyle w:val="Heading2"/>
                                    <w:rPr>
                                      <w:rFonts w:ascii="Calibri" w:hAnsi="Calibri" w:cs="Calibri"/>
                                      <w:i w:val="0"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B43261" w14:textId="77777777" w:rsidR="0014388B" w:rsidRPr="0074175C" w:rsidRDefault="0014388B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D44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4.7pt;width:305.5pt;height:111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" filled="f" stroked="f" strokeweight="1pt">
                <v:stroke miterlimit="4"/>
                <v:textbox style="mso-fit-shape-to-text:t" inset="4pt,4pt,4pt,4pt">
                  <w:txbxContent>
                    <w:tbl>
                      <w:tblPr>
                        <w:tblW w:w="0" w:type="auto"/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5261"/>
                      </w:tblGrid>
                      <w:tr w:rsidR="0014388B" w:rsidRPr="0074175C" w14:paraId="4C52341A" w14:textId="77777777" w:rsidTr="00E016A1">
                        <w:trPr>
                          <w:trHeight w:val="1299"/>
                        </w:trPr>
                        <w:tc>
                          <w:tcPr>
                            <w:tcW w:w="5261" w:type="dxa"/>
                          </w:tcPr>
                          <w:p w14:paraId="6131BDFB" w14:textId="77777777" w:rsidR="0014388B" w:rsidRPr="0074175C" w:rsidRDefault="0014388B" w:rsidP="0014388B">
                            <w:pPr>
                              <w:pStyle w:val="Heading2"/>
                              <w:rPr>
                                <w:rFonts w:ascii="Calibri" w:hAnsi="Calibri" w:cs="Calibri"/>
                                <w:i w:val="0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175C">
                              <w:rPr>
                                <w:rFonts w:ascii="Calibri" w:hAnsi="Calibri" w:cs="Calibri"/>
                                <w:i w:val="0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Course: CS505- Intermediate Topics in Database Systems (Spring-2023)</w:t>
                            </w:r>
                          </w:p>
                        </w:tc>
                      </w:tr>
                      <w:tr w:rsidR="0014388B" w:rsidRPr="0074175C" w14:paraId="6A0A0D7C" w14:textId="77777777" w:rsidTr="00E016A1">
                        <w:trPr>
                          <w:trHeight w:val="1402"/>
                        </w:trPr>
                        <w:tc>
                          <w:tcPr>
                            <w:tcW w:w="5261" w:type="dxa"/>
                          </w:tcPr>
                          <w:p w14:paraId="08A5B532" w14:textId="77777777" w:rsidR="0014388B" w:rsidRPr="0074175C" w:rsidRDefault="0014388B" w:rsidP="0014388B">
                            <w:pPr>
                              <w:jc w:val="both"/>
                              <w:rPr>
                                <w:rFonts w:ascii="Calibri" w:hAnsi="Calibri" w:cs="Calibr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75C">
                              <w:rPr>
                                <w:rFonts w:ascii="Calibri" w:hAnsi="Calibri" w:cs="Calibr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Team Name: Team Alpha Bravo</w:t>
                            </w:r>
                          </w:p>
                          <w:p w14:paraId="5824FA48" w14:textId="77777777" w:rsidR="0014388B" w:rsidRPr="0074175C" w:rsidRDefault="0014388B" w:rsidP="0014388B">
                            <w:pPr>
                              <w:jc w:val="both"/>
                              <w:rPr>
                                <w:rFonts w:ascii="Calibri" w:hAnsi="Calibri" w:cs="Calibr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75C">
                              <w:rPr>
                                <w:rFonts w:ascii="Calibri" w:hAnsi="Calibri" w:cs="Calibri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Team Members: Srijata Maji (12598195)    &amp; Mir Al-Masud (12602303)</w:t>
                            </w:r>
                          </w:p>
                          <w:p w14:paraId="1DA28210" w14:textId="77777777" w:rsidR="0014388B" w:rsidRPr="0074175C" w:rsidRDefault="0014388B" w:rsidP="0014388B">
                            <w:pPr>
                              <w:pStyle w:val="Heading2"/>
                              <w:rPr>
                                <w:rFonts w:ascii="Calibri" w:hAnsi="Calibri" w:cs="Calibri"/>
                                <w:i w:val="0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175C">
                              <w:rPr>
                                <w:rFonts w:ascii="Calibri" w:hAnsi="Calibri" w:cs="Calibri"/>
                                <w:i w:val="0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Date: 04/19/2023</w:t>
                            </w:r>
                          </w:p>
                          <w:p w14:paraId="7E64547C" w14:textId="77777777" w:rsidR="0014388B" w:rsidRPr="0074175C" w:rsidRDefault="0014388B" w:rsidP="0014388B">
                            <w:pPr>
                              <w:pStyle w:val="Heading2"/>
                              <w:rPr>
                                <w:rFonts w:ascii="Calibri" w:hAnsi="Calibri" w:cs="Calibri"/>
                                <w:i w:val="0"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EB43261" w14:textId="77777777" w:rsidR="0014388B" w:rsidRPr="0074175C" w:rsidRDefault="0014388B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BB475" w14:textId="77777777" w:rsidR="0014388B" w:rsidRDefault="0014388B"/>
    <w:p w14:paraId="1006CEF7" w14:textId="77777777" w:rsidR="0014388B" w:rsidRDefault="0014388B"/>
    <w:p w14:paraId="703E80C4" w14:textId="77777777" w:rsidR="0014388B" w:rsidRDefault="0014388B"/>
    <w:p w14:paraId="28DED165" w14:textId="77777777" w:rsidR="0014388B" w:rsidRDefault="0014388B"/>
    <w:p w14:paraId="0713E2A4" w14:textId="77777777" w:rsidR="0014388B" w:rsidRDefault="0014388B"/>
    <w:p w14:paraId="20EA63FA" w14:textId="77777777" w:rsidR="0014388B" w:rsidRDefault="0014388B"/>
    <w:p w14:paraId="5B0A42B6" w14:textId="77777777" w:rsidR="0014388B" w:rsidRDefault="0014388B"/>
    <w:p w14:paraId="33AE389A" w14:textId="77777777" w:rsidR="0014388B" w:rsidRDefault="0014388B"/>
    <w:p w14:paraId="3DBE48C8" w14:textId="77777777" w:rsidR="0014388B" w:rsidRDefault="0014388B"/>
    <w:p w14:paraId="47FAFC85" w14:textId="77777777" w:rsidR="0014388B" w:rsidRDefault="0014388B"/>
    <w:p w14:paraId="02B64852" w14:textId="77777777" w:rsidR="00D816AF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792E522" wp14:editId="796CF82E">
                <wp:simplePos x="0" y="0"/>
                <wp:positionH relativeFrom="margin">
                  <wp:posOffset>-463550</wp:posOffset>
                </wp:positionH>
                <wp:positionV relativeFrom="page">
                  <wp:posOffset>2057701</wp:posOffset>
                </wp:positionV>
                <wp:extent cx="5846766" cy="8009799"/>
                <wp:effectExtent l="0" t="0" r="1905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766" cy="8009799"/>
                          <a:chOff x="0" y="2044700"/>
                          <a:chExt cx="5845812" cy="80086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EBD38" id="Group 1" o:spid="_x0000_s1026" alt="&quot;&quot;" style="position:absolute;margin-left:-36.5pt;margin-top:162pt;width:460.4pt;height:630.7pt;z-index:-251657216;mso-position-horizontal-relative:margin;mso-position-vertical-relative:page;mso-width-relative:margin;mso-height-relative:margin" coordorigin=",20447" coordsize="58458,8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w10:wrap anchorx="margin" anchory="page"/>
              </v:group>
            </w:pict>
          </mc:Fallback>
        </mc:AlternateContent>
      </w:r>
    </w:p>
    <w:p w14:paraId="260128A3" w14:textId="77777777" w:rsidR="0014388B" w:rsidRDefault="0014388B"/>
    <w:p w14:paraId="1580CD90" w14:textId="77777777" w:rsidR="00D816AF" w:rsidRDefault="00D816AF" w:rsidP="00D816AF">
      <w:pPr>
        <w:pStyle w:val="Heading1"/>
        <w:rPr>
          <w:rFonts w:asciiTheme="minorHAnsi" w:hAnsiTheme="minorHAnsi"/>
          <w:sz w:val="24"/>
          <w:szCs w:val="24"/>
        </w:rPr>
      </w:pPr>
      <w:r w:rsidRPr="00846C74">
        <w:rPr>
          <w:rFonts w:asciiTheme="minorHAnsi" w:hAnsiTheme="minorHAnsi"/>
          <w:sz w:val="24"/>
          <w:szCs w:val="24"/>
        </w:rPr>
        <w:lastRenderedPageBreak/>
        <w:t>INTRODUCTION</w:t>
      </w:r>
    </w:p>
    <w:p w14:paraId="095AB75A" w14:textId="77777777" w:rsidR="00D816AF" w:rsidRPr="00D816AF" w:rsidRDefault="00D816AF" w:rsidP="00D816AF"/>
    <w:p w14:paraId="7838A759" w14:textId="77777777" w:rsidR="00D816AF" w:rsidRPr="00D816AF" w:rsidRDefault="00D816AF" w:rsidP="00D816AF">
      <w:pPr>
        <w:jc w:val="both"/>
        <w:rPr>
          <w:rFonts w:cstheme="minorHAnsi"/>
          <w:sz w:val="22"/>
          <w:szCs w:val="22"/>
        </w:rPr>
      </w:pPr>
      <w:r w:rsidRPr="00D816AF">
        <w:rPr>
          <w:rFonts w:cstheme="minorHAnsi"/>
          <w:sz w:val="22"/>
          <w:szCs w:val="22"/>
        </w:rPr>
        <w:t xml:space="preserve">Project Covid19 has three sets of data, </w:t>
      </w:r>
      <w:r w:rsidRPr="00D816AF">
        <w:rPr>
          <w:rStyle w:val="normaltextrun"/>
          <w:rFonts w:cstheme="minorHAnsi"/>
          <w:color w:val="374151"/>
          <w:sz w:val="22"/>
          <w:szCs w:val="22"/>
          <w:shd w:val="clear" w:color="auto" w:fill="F7F7F8"/>
        </w:rPr>
        <w:t>containing information on events related to testing, hospitals, and vaccinations. These events could arrive one at a time or in batches. Additionally, we received a CSV list of hospitals with details such as their zip code and number of beds.</w:t>
      </w:r>
    </w:p>
    <w:p w14:paraId="3078EF41" w14:textId="77777777" w:rsidR="00D816AF" w:rsidRDefault="00D816AF"/>
    <w:p w14:paraId="2A7F5613" w14:textId="77777777" w:rsidR="0014388B" w:rsidRDefault="0014388B" w:rsidP="0014388B">
      <w:pPr>
        <w:pStyle w:val="Heading1"/>
        <w:rPr>
          <w:rFonts w:asciiTheme="minorHAnsi" w:hAnsiTheme="minorHAnsi"/>
          <w:sz w:val="24"/>
          <w:szCs w:val="24"/>
        </w:rPr>
      </w:pPr>
      <w:r w:rsidRPr="00846C74">
        <w:rPr>
          <w:rFonts w:asciiTheme="minorHAnsi" w:hAnsiTheme="minorHAnsi"/>
          <w:sz w:val="24"/>
          <w:szCs w:val="24"/>
        </w:rPr>
        <w:t>DESIGN APPROACH</w:t>
      </w:r>
    </w:p>
    <w:p w14:paraId="7215D8FD" w14:textId="77777777" w:rsidR="00D816AF" w:rsidRDefault="00D816AF"/>
    <w:p w14:paraId="4B3243B1" w14:textId="77777777" w:rsidR="0014388B" w:rsidRPr="0074175C" w:rsidRDefault="0014388B">
      <w:r w:rsidRPr="0074175C">
        <w:t>Technology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689"/>
        <w:gridCol w:w="6378"/>
      </w:tblGrid>
      <w:tr w:rsidR="0014388B" w:rsidRPr="00846C74" w14:paraId="17F605BD" w14:textId="77777777" w:rsidTr="00E016A1">
        <w:tc>
          <w:tcPr>
            <w:tcW w:w="2689" w:type="dxa"/>
          </w:tcPr>
          <w:p w14:paraId="625BB8C9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Language</w:t>
            </w:r>
          </w:p>
        </w:tc>
        <w:tc>
          <w:tcPr>
            <w:tcW w:w="6378" w:type="dxa"/>
          </w:tcPr>
          <w:p w14:paraId="73CCEEE7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Java</w:t>
            </w:r>
          </w:p>
        </w:tc>
      </w:tr>
      <w:tr w:rsidR="0014388B" w:rsidRPr="00846C74" w14:paraId="0C4B1B2B" w14:textId="77777777" w:rsidTr="00E016A1">
        <w:tc>
          <w:tcPr>
            <w:tcW w:w="2689" w:type="dxa"/>
          </w:tcPr>
          <w:p w14:paraId="5446D3D7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Database</w:t>
            </w:r>
          </w:p>
        </w:tc>
        <w:tc>
          <w:tcPr>
            <w:tcW w:w="6378" w:type="dxa"/>
          </w:tcPr>
          <w:p w14:paraId="3C39B114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proofErr w:type="spellStart"/>
            <w:r w:rsidRPr="00846C74">
              <w:rPr>
                <w:rFonts w:cstheme="minorHAnsi"/>
              </w:rPr>
              <w:t>OrientDB</w:t>
            </w:r>
            <w:proofErr w:type="spellEnd"/>
            <w:r w:rsidRPr="00846C74">
              <w:rPr>
                <w:rFonts w:cstheme="minorHAnsi"/>
              </w:rPr>
              <w:t>, Apache Derby</w:t>
            </w:r>
          </w:p>
        </w:tc>
      </w:tr>
      <w:tr w:rsidR="0014388B" w:rsidRPr="00846C74" w14:paraId="14255487" w14:textId="77777777" w:rsidTr="00E016A1">
        <w:tc>
          <w:tcPr>
            <w:tcW w:w="2689" w:type="dxa"/>
          </w:tcPr>
          <w:p w14:paraId="385DFE5D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Queuing Service</w:t>
            </w:r>
          </w:p>
        </w:tc>
        <w:tc>
          <w:tcPr>
            <w:tcW w:w="6378" w:type="dxa"/>
          </w:tcPr>
          <w:p w14:paraId="08F4030A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RabbitMQ</w:t>
            </w:r>
          </w:p>
        </w:tc>
      </w:tr>
      <w:tr w:rsidR="0014388B" w:rsidRPr="00846C74" w14:paraId="0C511A56" w14:textId="77777777" w:rsidTr="00E016A1">
        <w:tc>
          <w:tcPr>
            <w:tcW w:w="2689" w:type="dxa"/>
          </w:tcPr>
          <w:p w14:paraId="772873DD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Libraries</w:t>
            </w:r>
          </w:p>
        </w:tc>
        <w:tc>
          <w:tcPr>
            <w:tcW w:w="6378" w:type="dxa"/>
          </w:tcPr>
          <w:p w14:paraId="65F1E7A9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Siddhi CEP</w:t>
            </w:r>
          </w:p>
        </w:tc>
      </w:tr>
      <w:tr w:rsidR="0014388B" w:rsidRPr="00846C74" w14:paraId="147E5A74" w14:textId="77777777" w:rsidTr="00E016A1">
        <w:tc>
          <w:tcPr>
            <w:tcW w:w="2689" w:type="dxa"/>
          </w:tcPr>
          <w:p w14:paraId="1E6C03DA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Build Tool</w:t>
            </w:r>
          </w:p>
        </w:tc>
        <w:tc>
          <w:tcPr>
            <w:tcW w:w="6378" w:type="dxa"/>
          </w:tcPr>
          <w:p w14:paraId="30DC74EC" w14:textId="77777777" w:rsidR="0014388B" w:rsidRPr="00846C74" w:rsidRDefault="0014388B" w:rsidP="00E016A1">
            <w:pPr>
              <w:jc w:val="both"/>
              <w:rPr>
                <w:rFonts w:cstheme="minorHAnsi"/>
              </w:rPr>
            </w:pPr>
            <w:r w:rsidRPr="00846C74">
              <w:rPr>
                <w:rFonts w:cstheme="minorHAnsi"/>
              </w:rPr>
              <w:t>Maven</w:t>
            </w:r>
          </w:p>
        </w:tc>
      </w:tr>
    </w:tbl>
    <w:p w14:paraId="4E60CA03" w14:textId="77777777" w:rsidR="0014388B" w:rsidRDefault="0014388B"/>
    <w:p w14:paraId="7232C5EE" w14:textId="77777777" w:rsidR="00D816AF" w:rsidRDefault="00D816AF"/>
    <w:p w14:paraId="20E02A6F" w14:textId="77777777" w:rsidR="00D816AF" w:rsidRDefault="0014388B">
      <w:r>
        <w:t>Database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689"/>
        <w:gridCol w:w="6378"/>
      </w:tblGrid>
      <w:tr w:rsidR="0014388B" w:rsidRPr="00D816AF" w14:paraId="45FF912D" w14:textId="77777777" w:rsidTr="00E016A1">
        <w:tc>
          <w:tcPr>
            <w:tcW w:w="2689" w:type="dxa"/>
          </w:tcPr>
          <w:p w14:paraId="52C89840" w14:textId="77777777" w:rsidR="0014388B" w:rsidRPr="00D816AF" w:rsidRDefault="0014388B" w:rsidP="00E016A1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6378" w:type="dxa"/>
          </w:tcPr>
          <w:p w14:paraId="7485A45E" w14:textId="77777777" w:rsidR="0014388B" w:rsidRPr="00D816AF" w:rsidRDefault="0014388B" w:rsidP="00E016A1">
            <w:pPr>
              <w:jc w:val="both"/>
              <w:rPr>
                <w:rFonts w:cstheme="minorHAnsi"/>
                <w:sz w:val="22"/>
                <w:szCs w:val="22"/>
              </w:rPr>
            </w:pPr>
            <w:r w:rsidRPr="00D816AF">
              <w:rPr>
                <w:rFonts w:cstheme="minorHAnsi"/>
                <w:sz w:val="22"/>
                <w:szCs w:val="22"/>
              </w:rPr>
              <w:t>Purpose</w:t>
            </w:r>
          </w:p>
        </w:tc>
      </w:tr>
      <w:tr w:rsidR="0014388B" w:rsidRPr="00D816AF" w14:paraId="2B8D0545" w14:textId="77777777" w:rsidTr="00E016A1">
        <w:tc>
          <w:tcPr>
            <w:tcW w:w="2689" w:type="dxa"/>
          </w:tcPr>
          <w:p w14:paraId="78713BE4" w14:textId="77777777" w:rsidR="0014388B" w:rsidRPr="00D816AF" w:rsidRDefault="0014388B" w:rsidP="00E016A1">
            <w:pPr>
              <w:rPr>
                <w:rFonts w:cstheme="minorHAnsi"/>
                <w:sz w:val="22"/>
                <w:szCs w:val="22"/>
              </w:rPr>
            </w:pPr>
            <w:r w:rsidRPr="00D816AF">
              <w:rPr>
                <w:rFonts w:cstheme="minorHAnsi"/>
                <w:sz w:val="22"/>
                <w:szCs w:val="22"/>
              </w:rPr>
              <w:t>Graph Database: Orient DB</w:t>
            </w:r>
          </w:p>
        </w:tc>
        <w:tc>
          <w:tcPr>
            <w:tcW w:w="6378" w:type="dxa"/>
          </w:tcPr>
          <w:p w14:paraId="2B13A426" w14:textId="77777777" w:rsidR="0014388B" w:rsidRPr="00D816AF" w:rsidRDefault="0014388B" w:rsidP="00E016A1">
            <w:pPr>
              <w:jc w:val="both"/>
              <w:rPr>
                <w:rFonts w:cstheme="minorHAnsi"/>
                <w:sz w:val="22"/>
                <w:szCs w:val="22"/>
              </w:rPr>
            </w:pPr>
            <w:r w:rsidRPr="00D816AF">
              <w:rPr>
                <w:rFonts w:cstheme="minorHAnsi"/>
                <w:sz w:val="22"/>
                <w:szCs w:val="22"/>
              </w:rPr>
              <w:t>Storing Patient and Event relations</w:t>
            </w:r>
          </w:p>
        </w:tc>
      </w:tr>
      <w:tr w:rsidR="0014388B" w:rsidRPr="00D816AF" w14:paraId="38B87A73" w14:textId="77777777" w:rsidTr="00E016A1">
        <w:tc>
          <w:tcPr>
            <w:tcW w:w="2689" w:type="dxa"/>
          </w:tcPr>
          <w:p w14:paraId="5C0FFC22" w14:textId="77777777" w:rsidR="0014388B" w:rsidRPr="00D816AF" w:rsidRDefault="0014388B" w:rsidP="00E016A1">
            <w:pPr>
              <w:rPr>
                <w:rFonts w:cstheme="minorHAnsi"/>
                <w:sz w:val="22"/>
                <w:szCs w:val="22"/>
              </w:rPr>
            </w:pPr>
            <w:r w:rsidRPr="00D816AF">
              <w:rPr>
                <w:rFonts w:cstheme="minorHAnsi"/>
                <w:sz w:val="22"/>
                <w:szCs w:val="22"/>
              </w:rPr>
              <w:t>Relational/Embedded Database: Apache Derby</w:t>
            </w:r>
          </w:p>
        </w:tc>
        <w:tc>
          <w:tcPr>
            <w:tcW w:w="6378" w:type="dxa"/>
          </w:tcPr>
          <w:p w14:paraId="6C489CE9" w14:textId="77777777" w:rsidR="0014388B" w:rsidRPr="00D816AF" w:rsidRDefault="0014388B" w:rsidP="00E016A1">
            <w:pPr>
              <w:jc w:val="both"/>
              <w:rPr>
                <w:rFonts w:cstheme="minorHAnsi"/>
                <w:sz w:val="22"/>
                <w:szCs w:val="22"/>
              </w:rPr>
            </w:pPr>
            <w:r w:rsidRPr="00D816AF">
              <w:rPr>
                <w:rFonts w:cstheme="minorHAnsi"/>
                <w:sz w:val="22"/>
                <w:szCs w:val="22"/>
              </w:rPr>
              <w:t>Storing Hospital and Vaccine data</w:t>
            </w:r>
          </w:p>
        </w:tc>
      </w:tr>
      <w:tr w:rsidR="0014388B" w:rsidRPr="00D816AF" w14:paraId="4681F8FD" w14:textId="77777777" w:rsidTr="00E016A1">
        <w:tc>
          <w:tcPr>
            <w:tcW w:w="2689" w:type="dxa"/>
          </w:tcPr>
          <w:p w14:paraId="183E6585" w14:textId="77777777" w:rsidR="0014388B" w:rsidRPr="00D816AF" w:rsidRDefault="0014388B" w:rsidP="00E016A1">
            <w:pPr>
              <w:rPr>
                <w:rFonts w:cstheme="minorHAnsi"/>
                <w:sz w:val="22"/>
                <w:szCs w:val="22"/>
              </w:rPr>
            </w:pPr>
            <w:r w:rsidRPr="00D816AF">
              <w:rPr>
                <w:rFonts w:cstheme="minorHAnsi"/>
                <w:sz w:val="22"/>
                <w:szCs w:val="22"/>
              </w:rPr>
              <w:t>Queue: RabbitMQ</w:t>
            </w:r>
          </w:p>
        </w:tc>
        <w:tc>
          <w:tcPr>
            <w:tcW w:w="6378" w:type="dxa"/>
          </w:tcPr>
          <w:p w14:paraId="2CC96DB1" w14:textId="77777777" w:rsidR="0014388B" w:rsidRPr="00D816AF" w:rsidRDefault="0014388B" w:rsidP="00E016A1">
            <w:pPr>
              <w:jc w:val="both"/>
              <w:rPr>
                <w:rFonts w:cstheme="minorHAnsi"/>
                <w:sz w:val="22"/>
                <w:szCs w:val="22"/>
              </w:rPr>
            </w:pPr>
            <w:r w:rsidRPr="00D816AF">
              <w:rPr>
                <w:rFonts w:cstheme="minorHAnsi"/>
                <w:sz w:val="22"/>
                <w:szCs w:val="22"/>
              </w:rPr>
              <w:t>Sending Patient, Hospital and Vaccination feeds</w:t>
            </w:r>
          </w:p>
        </w:tc>
      </w:tr>
    </w:tbl>
    <w:p w14:paraId="0339EC03" w14:textId="77777777" w:rsidR="0014388B" w:rsidRDefault="0014388B"/>
    <w:p w14:paraId="601FEA5B" w14:textId="77777777" w:rsidR="00D816AF" w:rsidRDefault="00D816AF"/>
    <w:p w14:paraId="436E98E6" w14:textId="77777777" w:rsidR="00D816AF" w:rsidRDefault="0014388B">
      <w:r>
        <w:t>Purpose</w:t>
      </w:r>
    </w:p>
    <w:p w14:paraId="04EC995B" w14:textId="77777777" w:rsidR="0014388B" w:rsidRPr="00D816AF" w:rsidRDefault="0014388B" w:rsidP="0014388B"/>
    <w:p w14:paraId="03C3FDD2" w14:textId="77777777" w:rsidR="0014388B" w:rsidRPr="00D816AF" w:rsidRDefault="0014388B" w:rsidP="0014388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816AF">
        <w:rPr>
          <w:rFonts w:cstheme="minorHAnsi"/>
        </w:rPr>
        <w:t>Siddhi CEP</w:t>
      </w:r>
    </w:p>
    <w:p w14:paraId="10ED18E4" w14:textId="77777777" w:rsidR="0014388B" w:rsidRPr="00D816AF" w:rsidRDefault="0014388B" w:rsidP="0014388B">
      <w:pPr>
        <w:pStyle w:val="ListParagraph"/>
        <w:jc w:val="both"/>
        <w:rPr>
          <w:rFonts w:cstheme="minorHAnsi"/>
          <w:color w:val="040C28"/>
        </w:rPr>
      </w:pPr>
      <w:r w:rsidRPr="00D816AF">
        <w:rPr>
          <w:rFonts w:cstheme="minorHAnsi"/>
          <w:color w:val="4D5156"/>
          <w:shd w:val="clear" w:color="auto" w:fill="FFFFFF"/>
        </w:rPr>
        <w:t>Siddhi Streaming SQL is </w:t>
      </w:r>
      <w:r w:rsidRPr="00D816AF">
        <w:rPr>
          <w:rFonts w:cstheme="minorHAnsi"/>
          <w:color w:val="040C28"/>
        </w:rPr>
        <w:t>designed to process event streams in a streaming manner, detect complex event occurrences, and notify them in real-time.</w:t>
      </w:r>
    </w:p>
    <w:p w14:paraId="72E08DC2" w14:textId="77777777" w:rsidR="0014388B" w:rsidRPr="00D816AF" w:rsidRDefault="0014388B" w:rsidP="0014388B">
      <w:pPr>
        <w:pStyle w:val="ListParagraph"/>
        <w:jc w:val="both"/>
        <w:rPr>
          <w:rFonts w:cstheme="minorHAnsi"/>
        </w:rPr>
      </w:pPr>
    </w:p>
    <w:p w14:paraId="2BAB4EC1" w14:textId="77777777" w:rsidR="0014388B" w:rsidRPr="00D816AF" w:rsidRDefault="0014388B" w:rsidP="0014388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816AF">
        <w:rPr>
          <w:rFonts w:cstheme="minorHAnsi"/>
        </w:rPr>
        <w:t>Graph Database – Orient DB</w:t>
      </w:r>
    </w:p>
    <w:p w14:paraId="65F8FE94" w14:textId="77777777" w:rsidR="0014388B" w:rsidRPr="00D816AF" w:rsidRDefault="0014388B" w:rsidP="0014388B">
      <w:pPr>
        <w:pStyle w:val="ListParagraph"/>
        <w:jc w:val="both"/>
        <w:rPr>
          <w:rFonts w:cstheme="minorHAnsi"/>
          <w:color w:val="202124"/>
          <w:shd w:val="clear" w:color="auto" w:fill="FFFFFF"/>
        </w:rPr>
      </w:pPr>
      <w:r w:rsidRPr="00D816AF">
        <w:rPr>
          <w:rFonts w:cstheme="minorHAnsi"/>
          <w:color w:val="202124"/>
          <w:shd w:val="clear" w:color="auto" w:fill="FFFFFF"/>
        </w:rPr>
        <w:t>Orient DB is a document database overlain by a graph database. The document database </w:t>
      </w:r>
      <w:r w:rsidRPr="00D816AF">
        <w:rPr>
          <w:rFonts w:cstheme="minorHAnsi"/>
          <w:color w:val="040C28"/>
        </w:rPr>
        <w:t>provides the advantages of one-direction link relationships, key/value pairs, and object-oriented models</w:t>
      </w:r>
      <w:r w:rsidRPr="00D816AF">
        <w:rPr>
          <w:rFonts w:cstheme="minorHAnsi"/>
          <w:color w:val="202124"/>
          <w:shd w:val="clear" w:color="auto" w:fill="FFFFFF"/>
        </w:rPr>
        <w:t xml:space="preserve">. The graph database adds vertex and bi-directional edge relationships and speed benefits. It is highly flexible and scalable. </w:t>
      </w:r>
    </w:p>
    <w:p w14:paraId="1C4B6403" w14:textId="77777777" w:rsidR="0014388B" w:rsidRPr="00D816AF" w:rsidRDefault="0014388B" w:rsidP="0014388B">
      <w:pPr>
        <w:pStyle w:val="ListParagraph"/>
        <w:jc w:val="both"/>
        <w:rPr>
          <w:rFonts w:cstheme="minorHAnsi"/>
        </w:rPr>
      </w:pPr>
    </w:p>
    <w:p w14:paraId="13487E51" w14:textId="77777777" w:rsidR="0014388B" w:rsidRPr="00D816AF" w:rsidRDefault="0014388B" w:rsidP="0014388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816AF">
        <w:rPr>
          <w:rFonts w:cstheme="minorHAnsi"/>
        </w:rPr>
        <w:t>Relational/Embedded Database – Apache Derby</w:t>
      </w:r>
    </w:p>
    <w:p w14:paraId="5F2297E1" w14:textId="77777777" w:rsidR="0014388B" w:rsidRPr="00D816AF" w:rsidRDefault="0014388B" w:rsidP="0014388B">
      <w:pPr>
        <w:pStyle w:val="ListParagraph"/>
        <w:jc w:val="both"/>
        <w:rPr>
          <w:rFonts w:cstheme="minorHAnsi"/>
        </w:rPr>
      </w:pPr>
      <w:r w:rsidRPr="00D816AF">
        <w:rPr>
          <w:rFonts w:cstheme="minorHAnsi"/>
          <w:color w:val="4D5156"/>
          <w:shd w:val="clear" w:color="auto" w:fill="FFFFFF"/>
        </w:rPr>
        <w:t>Derby database has a small footprint, i.e., it occupies less space and it is easy to use and deploy it. Embed with Java Application − Derby provides an embedded database engine which can be embedded in to Java applications and it will be run in the same JVM as the application.</w:t>
      </w:r>
    </w:p>
    <w:p w14:paraId="4D298441" w14:textId="77777777" w:rsidR="0014388B" w:rsidRDefault="0014388B"/>
    <w:p w14:paraId="4CC39292" w14:textId="77777777" w:rsidR="00D816AF" w:rsidRDefault="00D816AF"/>
    <w:p w14:paraId="05DAC688" w14:textId="77777777" w:rsidR="00D816AF" w:rsidRDefault="00D816AF"/>
    <w:p w14:paraId="34FEFA91" w14:textId="77777777" w:rsidR="00D816AF" w:rsidRDefault="00D816AF"/>
    <w:p w14:paraId="34DF5821" w14:textId="77777777" w:rsidR="00D816AF" w:rsidRDefault="00D816AF"/>
    <w:p w14:paraId="7744C074" w14:textId="77777777" w:rsidR="00D816AF" w:rsidRDefault="00D816AF"/>
    <w:p w14:paraId="23981382" w14:textId="77777777" w:rsidR="00D816AF" w:rsidRDefault="00D816AF"/>
    <w:p w14:paraId="1C313553" w14:textId="77777777" w:rsidR="00D816AF" w:rsidRDefault="00D816AF"/>
    <w:p w14:paraId="26D7757D" w14:textId="77777777" w:rsidR="00D816AF" w:rsidRDefault="00D816AF"/>
    <w:p w14:paraId="32C30910" w14:textId="77777777" w:rsidR="0074175C" w:rsidRDefault="0074175C" w:rsidP="0074175C">
      <w:pPr>
        <w:pStyle w:val="Headi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ARCHITECTURE</w:t>
      </w:r>
    </w:p>
    <w:p w14:paraId="7F3F7DAE" w14:textId="77777777" w:rsidR="00D816AF" w:rsidRDefault="00D816AF"/>
    <w:p w14:paraId="41C5785E" w14:textId="77777777" w:rsidR="0074175C" w:rsidRDefault="0074175C">
      <w:r w:rsidRPr="004E370B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479EAB4" wp14:editId="342DEE1B">
            <wp:simplePos x="0" y="0"/>
            <wp:positionH relativeFrom="column">
              <wp:posOffset>508000</wp:posOffset>
            </wp:positionH>
            <wp:positionV relativeFrom="paragraph">
              <wp:posOffset>22225</wp:posOffset>
            </wp:positionV>
            <wp:extent cx="5818505" cy="4191635"/>
            <wp:effectExtent l="0" t="0" r="0" b="0"/>
            <wp:wrapThrough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hrough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7873D" w14:textId="77777777" w:rsidR="00D816AF" w:rsidRDefault="00D816AF"/>
    <w:p w14:paraId="68FC07E0" w14:textId="77777777" w:rsidR="00D816AF" w:rsidRDefault="00D816AF"/>
    <w:p w14:paraId="27C6F89D" w14:textId="77777777" w:rsidR="00D816AF" w:rsidRDefault="00D816AF"/>
    <w:p w14:paraId="173C6984" w14:textId="77777777" w:rsidR="00D816AF" w:rsidRDefault="00D816AF"/>
    <w:p w14:paraId="03A8B590" w14:textId="77777777" w:rsidR="00D816AF" w:rsidRDefault="00D816AF"/>
    <w:p w14:paraId="7A4A0929" w14:textId="77777777" w:rsidR="00D816AF" w:rsidRDefault="00D816AF"/>
    <w:p w14:paraId="054E5E69" w14:textId="77777777" w:rsidR="00D816AF" w:rsidRDefault="00D816AF"/>
    <w:p w14:paraId="2A88A701" w14:textId="77777777" w:rsidR="00D816AF" w:rsidRDefault="00D816AF"/>
    <w:p w14:paraId="577BA86E" w14:textId="77777777" w:rsidR="00D816AF" w:rsidRDefault="00D816AF"/>
    <w:p w14:paraId="3DF96059" w14:textId="77777777" w:rsidR="00D816AF" w:rsidRDefault="00D816AF"/>
    <w:p w14:paraId="22F20EC0" w14:textId="77777777" w:rsidR="00D816AF" w:rsidRDefault="00D816AF"/>
    <w:p w14:paraId="3B2C9C1D" w14:textId="77777777" w:rsidR="00D816AF" w:rsidRDefault="00D816AF"/>
    <w:p w14:paraId="396DDF80" w14:textId="77777777" w:rsidR="00D816AF" w:rsidRDefault="00D816AF"/>
    <w:p w14:paraId="4723F89B" w14:textId="77777777" w:rsidR="00D816AF" w:rsidRDefault="00D816AF"/>
    <w:p w14:paraId="4A053A9C" w14:textId="77777777" w:rsidR="00D816AF" w:rsidRDefault="00D816AF"/>
    <w:p w14:paraId="45A64684" w14:textId="77777777" w:rsidR="00D816AF" w:rsidRDefault="00D816AF"/>
    <w:p w14:paraId="16EC199C" w14:textId="77777777" w:rsidR="00D816AF" w:rsidRDefault="00D816AF"/>
    <w:p w14:paraId="7A9F3F79" w14:textId="77777777" w:rsidR="00D816AF" w:rsidRDefault="00D816AF"/>
    <w:p w14:paraId="4A5301F0" w14:textId="77777777" w:rsidR="00D816AF" w:rsidRDefault="00D816AF"/>
    <w:p w14:paraId="6D7E2D20" w14:textId="77777777" w:rsidR="00A81248" w:rsidRDefault="00A81248"/>
    <w:p w14:paraId="1C9615C5" w14:textId="77777777" w:rsidR="0074175C" w:rsidRDefault="0074175C"/>
    <w:p w14:paraId="44CDE4D5" w14:textId="77777777" w:rsidR="0074175C" w:rsidRDefault="0074175C"/>
    <w:p w14:paraId="29D0970C" w14:textId="77777777" w:rsidR="0074175C" w:rsidRDefault="0074175C"/>
    <w:p w14:paraId="423F6EC4" w14:textId="77777777" w:rsidR="0074175C" w:rsidRDefault="0074175C"/>
    <w:p w14:paraId="16893304" w14:textId="77777777" w:rsidR="0074175C" w:rsidRPr="0074175C" w:rsidRDefault="0074175C" w:rsidP="0074175C">
      <w:pPr>
        <w:pStyle w:val="Heading1"/>
        <w:rPr>
          <w:rFonts w:asciiTheme="minorHAnsi" w:hAnsiTheme="minorHAnsi"/>
          <w:sz w:val="24"/>
          <w:szCs w:val="24"/>
        </w:rPr>
      </w:pPr>
      <w:r w:rsidRPr="0074175C">
        <w:rPr>
          <w:rFonts w:asciiTheme="minorHAnsi" w:hAnsiTheme="minorHAnsi"/>
          <w:sz w:val="24"/>
          <w:szCs w:val="24"/>
        </w:rPr>
        <w:t>DEVELOPMENT PROCESS</w:t>
      </w:r>
    </w:p>
    <w:p w14:paraId="2876E3D1" w14:textId="77777777" w:rsidR="0074175C" w:rsidRDefault="0074175C" w:rsidP="0074175C"/>
    <w:p w14:paraId="740E87B6" w14:textId="77777777" w:rsidR="0074175C" w:rsidRPr="003E2408" w:rsidRDefault="0074175C" w:rsidP="0074175C">
      <w:r>
        <w:t>API Management Functions</w:t>
      </w:r>
    </w:p>
    <w:p w14:paraId="6C79598F" w14:textId="77777777" w:rsidR="0074175C" w:rsidRPr="0074175C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F3763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1F3763"/>
          <w:sz w:val="22"/>
          <w:szCs w:val="22"/>
          <w:lang w:val="en-US"/>
        </w:rPr>
        <w:t>MF 1: API for name of team and list of student ids that are part of the team</w:t>
      </w:r>
      <w:r w:rsidRPr="0074175C">
        <w:rPr>
          <w:rStyle w:val="eop"/>
          <w:rFonts w:asciiTheme="minorHAnsi" w:eastAsiaTheme="majorEastAsia" w:hAnsiTheme="minorHAnsi" w:cstheme="minorHAnsi"/>
          <w:color w:val="1F3763"/>
          <w:sz w:val="22"/>
          <w:szCs w:val="22"/>
        </w:rPr>
        <w:t> </w:t>
      </w:r>
    </w:p>
    <w:p w14:paraId="066DBA50" w14:textId="77777777" w:rsidR="0074175C" w:rsidRPr="0074175C" w:rsidRDefault="0074175C" w:rsidP="0074175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1F3763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Team and member’s names are static data. This data was hardcoded in the API. </w:t>
      </w:r>
      <w:r w:rsidRPr="0074175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3A91502D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73BDA244" w14:textId="77777777" w:rsidR="0074175C" w:rsidRPr="0074175C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F3763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MF 2: This API is used for resetting all data, one</w:t>
      </w:r>
      <w:r w:rsidRPr="0074175C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must reset all data, but schemas can remain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resetting data means dropping the database or ending the connection to the database</w:t>
      </w:r>
      <w:r w:rsidRPr="0074175C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Pr="0074175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4D06F553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sz w:val="22"/>
          <w:szCs w:val="22"/>
          <w:lang w:val="en-US"/>
        </w:rPr>
      </w:pPr>
    </w:p>
    <w:p w14:paraId="1EFE5D47" w14:textId="77777777" w:rsidR="0074175C" w:rsidRDefault="0074175C" w:rsidP="0074175C">
      <w:pPr>
        <w:rPr>
          <w:rStyle w:val="eop"/>
          <w:rFonts w:cstheme="minorHAnsi"/>
        </w:rPr>
      </w:pPr>
      <w:r w:rsidRPr="0074175C">
        <w:rPr>
          <w:rStyle w:val="normaltextrun"/>
          <w:rFonts w:cstheme="minorHAnsi"/>
          <w:color w:val="000000" w:themeColor="text1"/>
        </w:rPr>
        <w:t>Real-time Reporting Functions</w:t>
      </w:r>
      <w:r w:rsidRPr="0074175C">
        <w:rPr>
          <w:rStyle w:val="eop"/>
          <w:rFonts w:cstheme="minorHAnsi"/>
          <w:color w:val="000000" w:themeColor="text1"/>
        </w:rPr>
        <w:t> </w:t>
      </w:r>
      <w:r>
        <w:rPr>
          <w:rStyle w:val="eop"/>
          <w:rFonts w:cstheme="minorHAnsi"/>
          <w:color w:val="000000" w:themeColor="text1"/>
        </w:rPr>
        <w:t xml:space="preserve">- </w:t>
      </w:r>
      <w:r w:rsidRPr="004E370B">
        <w:rPr>
          <w:rStyle w:val="normaltextrun"/>
          <w:rFonts w:cstheme="minorHAnsi"/>
        </w:rPr>
        <w:t>We Used CEP feeds to process real time data.</w:t>
      </w:r>
      <w:r w:rsidRPr="004E370B">
        <w:rPr>
          <w:rStyle w:val="eop"/>
          <w:rFonts w:cstheme="minorHAnsi"/>
        </w:rPr>
        <w:t> </w:t>
      </w:r>
    </w:p>
    <w:p w14:paraId="1F4D2464" w14:textId="77777777" w:rsidR="0074175C" w:rsidRPr="004E370B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6D79E19F" w14:textId="77777777" w:rsidR="0074175C" w:rsidRPr="0074175C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RTR 1: API alert on zip code that is in alert state based on growth of cases.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</w:p>
    <w:p w14:paraId="77D19408" w14:textId="77777777" w:rsidR="0074175C" w:rsidRPr="0074175C" w:rsidRDefault="0074175C" w:rsidP="0074175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E29001A" w14:textId="77777777" w:rsidR="0074175C" w:rsidRPr="0074175C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RTR 2: API alert on statewide when at least five </w:t>
      </w:r>
      <w:proofErr w:type="spellStart"/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zipcodes</w:t>
      </w:r>
      <w:proofErr w:type="spellEnd"/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are in alert state (based on RT1)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</w:p>
    <w:p w14:paraId="45F5AF66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lang w:val="en-US"/>
        </w:rPr>
      </w:pPr>
      <w:r w:rsidRPr="003F2DA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3D9146" wp14:editId="32FB217E">
            <wp:simplePos x="0" y="0"/>
            <wp:positionH relativeFrom="column">
              <wp:posOffset>1238250</wp:posOffset>
            </wp:positionH>
            <wp:positionV relativeFrom="paragraph">
              <wp:posOffset>313055</wp:posOffset>
            </wp:positionV>
            <wp:extent cx="3200400" cy="1906905"/>
            <wp:effectExtent l="0" t="0" r="0" b="0"/>
            <wp:wrapTopAndBottom/>
            <wp:docPr id="18456488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4884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6C09B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lang w:val="en-US"/>
        </w:rPr>
      </w:pPr>
    </w:p>
    <w:p w14:paraId="0427F160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lang w:val="en-US"/>
        </w:rPr>
      </w:pPr>
    </w:p>
    <w:p w14:paraId="0B63951E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lang w:val="en-US"/>
        </w:rPr>
      </w:pPr>
    </w:p>
    <w:p w14:paraId="065C5DF1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lang w:val="en-US"/>
        </w:rPr>
      </w:pPr>
    </w:p>
    <w:p w14:paraId="208CA950" w14:textId="77777777" w:rsidR="0074175C" w:rsidRPr="0074175C" w:rsidRDefault="0074175C" w:rsidP="0074175C">
      <w:pPr>
        <w:pStyle w:val="Heading1"/>
        <w:rPr>
          <w:rFonts w:asciiTheme="minorHAnsi" w:hAnsiTheme="minorHAnsi"/>
          <w:sz w:val="24"/>
          <w:szCs w:val="24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4"/>
          <w:szCs w:val="24"/>
        </w:rPr>
        <w:t>Contact Tracing Functions</w:t>
      </w:r>
      <w:r w:rsidRPr="0074175C">
        <w:rPr>
          <w:rStyle w:val="eop"/>
          <w:rFonts w:asciiTheme="minorHAnsi" w:hAnsiTheme="minorHAnsi" w:cstheme="minorHAnsi"/>
          <w:color w:val="000000" w:themeColor="text1"/>
          <w:sz w:val="24"/>
          <w:szCs w:val="24"/>
        </w:rPr>
        <w:t> </w:t>
      </w:r>
    </w:p>
    <w:p w14:paraId="4F4835D5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We used Orient DB to store streamed data and contact tracing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</w:p>
    <w:p w14:paraId="20460911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39D69F1A" w14:textId="77777777" w:rsidR="0074175C" w:rsidRPr="0074175C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CT 1: API to determine groups of people who have reported that they came in contact with one another.</w:t>
      </w:r>
    </w:p>
    <w:p w14:paraId="79A27EAF" w14:textId="77777777" w:rsidR="0074175C" w:rsidRPr="0074175C" w:rsidRDefault="0074175C" w:rsidP="0074175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E30266" w14:textId="77777777" w:rsidR="0074175C" w:rsidRPr="004E370B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1F3763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CT 2: API to determine return number of people who might have have been in contact if they attended the same event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</w:p>
    <w:p w14:paraId="44DFE297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lang w:val="en-US"/>
        </w:rPr>
      </w:pPr>
    </w:p>
    <w:p w14:paraId="5C048508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lang w:val="en-US"/>
        </w:rPr>
        <w:t>Logic and Operational Functions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</w:rPr>
        <w:t> </w:t>
      </w:r>
    </w:p>
    <w:p w14:paraId="34707D5E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 used Apache Derby Embedded database to facilitate Operational functions </w:t>
      </w:r>
      <w:proofErr w:type="spellStart"/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api</w:t>
      </w:r>
      <w:proofErr w:type="spellEnd"/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</w:p>
    <w:p w14:paraId="5A86437B" w14:textId="77777777" w:rsidR="0074175C" w:rsidRPr="0074175C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 1: API to provide summarized patient status per hospital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</w:p>
    <w:p w14:paraId="6BD7B8B2" w14:textId="77777777" w:rsidR="0074175C" w:rsidRPr="0074175C" w:rsidRDefault="0074175C" w:rsidP="0074175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DD57DE6" w14:textId="77777777" w:rsidR="0074175C" w:rsidRPr="0074175C" w:rsidRDefault="0074175C" w:rsidP="0074175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175C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 2: API to provide summarized patient status per stat (all hospitals)</w:t>
      </w:r>
      <w:r w:rsidRPr="0074175C">
        <w:rPr>
          <w:rStyle w:val="eop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 </w:t>
      </w:r>
    </w:p>
    <w:p w14:paraId="124BB680" w14:textId="77777777" w:rsidR="0074175C" w:rsidRPr="004E370B" w:rsidRDefault="0074175C" w:rsidP="0074175C">
      <w:pPr>
        <w:jc w:val="both"/>
        <w:rPr>
          <w:rFonts w:cstheme="minorHAnsi"/>
        </w:rPr>
      </w:pPr>
    </w:p>
    <w:p w14:paraId="7DA50D16" w14:textId="77777777" w:rsidR="0074175C" w:rsidRPr="0074175C" w:rsidRDefault="0074175C" w:rsidP="0074175C">
      <w:pPr>
        <w:pStyle w:val="Heading1"/>
        <w:rPr>
          <w:rFonts w:asciiTheme="minorHAnsi" w:hAnsiTheme="minorHAnsi"/>
          <w:sz w:val="24"/>
          <w:szCs w:val="24"/>
        </w:rPr>
      </w:pPr>
      <w:r w:rsidRPr="0074175C">
        <w:rPr>
          <w:rFonts w:asciiTheme="minorHAnsi" w:hAnsiTheme="minorHAnsi"/>
          <w:sz w:val="24"/>
          <w:szCs w:val="24"/>
        </w:rPr>
        <w:t>CHALLENGES</w:t>
      </w:r>
    </w:p>
    <w:p w14:paraId="3FF3F4DC" w14:textId="77777777" w:rsidR="0074175C" w:rsidRPr="0074175C" w:rsidRDefault="0074175C" w:rsidP="0074175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74175C">
        <w:rPr>
          <w:rFonts w:cstheme="minorHAnsi"/>
        </w:rPr>
        <w:t xml:space="preserve">Initially we intended to work with python. However proper python libraries were not available in VM. Then we switched to Java template provided by </w:t>
      </w:r>
      <w:proofErr w:type="spellStart"/>
      <w:r w:rsidRPr="0074175C">
        <w:rPr>
          <w:rFonts w:cstheme="minorHAnsi"/>
        </w:rPr>
        <w:t>Dr.</w:t>
      </w:r>
      <w:proofErr w:type="spellEnd"/>
      <w:r w:rsidRPr="0074175C">
        <w:rPr>
          <w:rFonts w:cstheme="minorHAnsi"/>
        </w:rPr>
        <w:t xml:space="preserve"> Cody Bumgardner.</w:t>
      </w:r>
    </w:p>
    <w:p w14:paraId="0D057D1B" w14:textId="77777777" w:rsidR="0074175C" w:rsidRPr="0074175C" w:rsidRDefault="0074175C" w:rsidP="0074175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74175C">
        <w:rPr>
          <w:rFonts w:cstheme="minorHAnsi"/>
        </w:rPr>
        <w:t>Orient DB sessions were terminating now and then. We struggled through it.</w:t>
      </w:r>
    </w:p>
    <w:p w14:paraId="269D3ED7" w14:textId="77777777" w:rsidR="0074175C" w:rsidRDefault="0074175C" w:rsidP="0074175C">
      <w:pPr>
        <w:jc w:val="both"/>
        <w:rPr>
          <w:rFonts w:cstheme="minorHAnsi"/>
          <w:u w:val="single"/>
        </w:rPr>
      </w:pPr>
    </w:p>
    <w:p w14:paraId="79808343" w14:textId="77777777" w:rsidR="0074175C" w:rsidRPr="0074175C" w:rsidRDefault="0074175C" w:rsidP="0074175C">
      <w:pPr>
        <w:pStyle w:val="Heading1"/>
        <w:rPr>
          <w:rFonts w:asciiTheme="minorHAnsi" w:hAnsiTheme="minorHAnsi"/>
          <w:sz w:val="24"/>
          <w:szCs w:val="24"/>
        </w:rPr>
      </w:pPr>
      <w:r w:rsidRPr="0074175C">
        <w:rPr>
          <w:rFonts w:asciiTheme="minorHAnsi" w:hAnsiTheme="minorHAnsi"/>
          <w:sz w:val="24"/>
          <w:szCs w:val="24"/>
        </w:rPr>
        <w:t>TESTING PLAN</w:t>
      </w:r>
    </w:p>
    <w:p w14:paraId="52389447" w14:textId="77777777" w:rsidR="0074175C" w:rsidRPr="0074175C" w:rsidRDefault="0074175C" w:rsidP="0074175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175C">
        <w:rPr>
          <w:rFonts w:cstheme="minorHAnsi"/>
        </w:rPr>
        <w:t>While development we made sure of handing exceptions and null values.</w:t>
      </w:r>
    </w:p>
    <w:p w14:paraId="5F9D5A35" w14:textId="77777777" w:rsidR="0074175C" w:rsidRPr="0074175C" w:rsidRDefault="0074175C" w:rsidP="0074175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175C">
        <w:rPr>
          <w:rFonts w:cstheme="minorHAnsi"/>
        </w:rPr>
        <w:t>Closing result set and database connections.</w:t>
      </w:r>
    </w:p>
    <w:p w14:paraId="329A8B1B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u w:val="single"/>
        </w:rPr>
      </w:pPr>
    </w:p>
    <w:p w14:paraId="6DD75B34" w14:textId="77777777" w:rsidR="0074175C" w:rsidRDefault="0074175C" w:rsidP="0074175C">
      <w:pPr>
        <w:pStyle w:val="Heading1"/>
        <w:rPr>
          <w:rFonts w:asciiTheme="minorHAnsi" w:hAnsiTheme="minorHAnsi"/>
          <w:sz w:val="24"/>
          <w:szCs w:val="24"/>
        </w:rPr>
      </w:pPr>
      <w:r w:rsidRPr="0074175C">
        <w:rPr>
          <w:rFonts w:asciiTheme="minorHAnsi" w:hAnsiTheme="minorHAnsi"/>
          <w:sz w:val="24"/>
          <w:szCs w:val="24"/>
        </w:rPr>
        <w:t>CONCLUSION AND LEARNING OUTCOME</w:t>
      </w:r>
    </w:p>
    <w:p w14:paraId="79D2D645" w14:textId="77777777" w:rsidR="0074175C" w:rsidRPr="0074175C" w:rsidRDefault="0074175C" w:rsidP="0074175C"/>
    <w:p w14:paraId="287302FD" w14:textId="77777777" w:rsidR="0074175C" w:rsidRPr="0074175C" w:rsidRDefault="0074175C" w:rsidP="0074175C">
      <w:pPr>
        <w:jc w:val="both"/>
        <w:rPr>
          <w:sz w:val="22"/>
          <w:szCs w:val="22"/>
        </w:rPr>
      </w:pPr>
      <w:r w:rsidRPr="0074175C">
        <w:rPr>
          <w:sz w:val="22"/>
          <w:szCs w:val="22"/>
        </w:rPr>
        <w:t>Working on this project helped us develop a deeper understanding of the different types of database engines available and how they can be used to solve different types of problems. It helped us gain a better understanding of the design and thought process that goes into building a complex system like a database.</w:t>
      </w:r>
    </w:p>
    <w:p w14:paraId="5F46695E" w14:textId="77777777" w:rsidR="0074175C" w:rsidRPr="0074175C" w:rsidRDefault="0074175C" w:rsidP="0074175C">
      <w:pPr>
        <w:jc w:val="both"/>
        <w:rPr>
          <w:sz w:val="22"/>
          <w:szCs w:val="22"/>
        </w:rPr>
      </w:pPr>
      <w:r w:rsidRPr="0074175C">
        <w:rPr>
          <w:sz w:val="22"/>
          <w:szCs w:val="22"/>
        </w:rPr>
        <w:t xml:space="preserve">By working with multiple types of database engines, we had to consider a variety of factors, such as performance, scalability, reliability, and security, among others. We had to make decisions about which database engine to use </w:t>
      </w:r>
      <w:r w:rsidRPr="0074175C">
        <w:rPr>
          <w:sz w:val="22"/>
          <w:szCs w:val="22"/>
        </w:rPr>
        <w:lastRenderedPageBreak/>
        <w:t>in different situations, based on factors like the size of the data set, the complexity of the queries, and the specific needs of the application.</w:t>
      </w:r>
    </w:p>
    <w:p w14:paraId="2B45239A" w14:textId="77777777" w:rsidR="0074175C" w:rsidRPr="0074175C" w:rsidRDefault="0074175C" w:rsidP="0074175C">
      <w:pPr>
        <w:pStyle w:val="Heading1"/>
        <w:rPr>
          <w:rFonts w:asciiTheme="minorHAnsi" w:hAnsiTheme="minorHAnsi"/>
          <w:sz w:val="24"/>
          <w:szCs w:val="24"/>
        </w:rPr>
      </w:pPr>
      <w:r w:rsidRPr="0074175C">
        <w:rPr>
          <w:rFonts w:asciiTheme="minorHAnsi" w:hAnsiTheme="minorHAnsi"/>
          <w:sz w:val="24"/>
          <w:szCs w:val="24"/>
        </w:rPr>
        <w:t>CONTRIBUTIONS</w:t>
      </w:r>
    </w:p>
    <w:p w14:paraId="1673865E" w14:textId="77777777" w:rsid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68F67932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Srijata Maji</w:t>
      </w:r>
    </w:p>
    <w:p w14:paraId="52946415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1D04934" w14:textId="77777777" w:rsidR="0074175C" w:rsidRPr="0074175C" w:rsidRDefault="0074175C" w:rsidP="007417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Design the Graph Database</w:t>
      </w:r>
    </w:p>
    <w:p w14:paraId="4E9525FC" w14:textId="77777777" w:rsidR="0074175C" w:rsidRPr="0074175C" w:rsidRDefault="0074175C" w:rsidP="007417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Pre-processing data from RabbitMQ Streams</w:t>
      </w:r>
    </w:p>
    <w:p w14:paraId="4ADF0312" w14:textId="77777777" w:rsidR="0074175C" w:rsidRPr="0074175C" w:rsidRDefault="0074175C" w:rsidP="007417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Data pre-processing for Graph Database</w:t>
      </w:r>
    </w:p>
    <w:p w14:paraId="6885B12A" w14:textId="77777777" w:rsidR="0074175C" w:rsidRPr="0074175C" w:rsidRDefault="0074175C" w:rsidP="0074175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Report document</w:t>
      </w:r>
    </w:p>
    <w:p w14:paraId="6BEA7A1D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2F5496"/>
          <w:sz w:val="22"/>
          <w:szCs w:val="22"/>
          <w:lang w:val="en-US"/>
        </w:rPr>
      </w:pPr>
    </w:p>
    <w:p w14:paraId="1D5B8CEB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  <w:r w:rsidRPr="0074175C">
        <w:rPr>
          <w:rFonts w:asciiTheme="minorHAnsi" w:hAnsiTheme="minorHAnsi" w:cstheme="minorHAnsi"/>
          <w:sz w:val="22"/>
          <w:szCs w:val="22"/>
        </w:rPr>
        <w:t>Mir Al-Masud</w:t>
      </w:r>
    </w:p>
    <w:p w14:paraId="5C39D9E1" w14:textId="77777777" w:rsidR="0074175C" w:rsidRPr="0074175C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26863A8" w14:textId="77777777" w:rsidR="0074175C" w:rsidRPr="0074175C" w:rsidRDefault="0074175C" w:rsidP="0074175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Siddhi CEP</w:t>
      </w:r>
    </w:p>
    <w:p w14:paraId="69C3F27B" w14:textId="77777777" w:rsidR="0074175C" w:rsidRPr="0074175C" w:rsidRDefault="0074175C" w:rsidP="0074175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Design the Embedded Database</w:t>
      </w:r>
    </w:p>
    <w:p w14:paraId="1D3A3958" w14:textId="77777777" w:rsidR="0074175C" w:rsidRPr="0074175C" w:rsidRDefault="0074175C" w:rsidP="0074175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Data pre-processing for Apache Derby</w:t>
      </w:r>
    </w:p>
    <w:p w14:paraId="5DB6A495" w14:textId="77777777" w:rsidR="0074175C" w:rsidRPr="0074175C" w:rsidRDefault="0074175C" w:rsidP="0074175C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74175C">
        <w:rPr>
          <w:rFonts w:asciiTheme="minorHAnsi" w:hAnsiTheme="minorHAnsi" w:cstheme="minorHAnsi"/>
          <w:sz w:val="22"/>
          <w:szCs w:val="22"/>
        </w:rPr>
        <w:t>Report document</w:t>
      </w:r>
    </w:p>
    <w:p w14:paraId="42D4CA23" w14:textId="77777777" w:rsidR="0074175C" w:rsidRPr="004E370B" w:rsidRDefault="0074175C" w:rsidP="0074175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theme="minorHAnsi"/>
        </w:rPr>
      </w:pPr>
      <w:r w:rsidRPr="004E370B">
        <w:rPr>
          <w:rStyle w:val="eop"/>
          <w:rFonts w:asciiTheme="minorHAnsi" w:eastAsiaTheme="majorEastAsia" w:hAnsiTheme="minorHAnsi" w:cstheme="minorHAnsi"/>
        </w:rPr>
        <w:t> </w:t>
      </w:r>
    </w:p>
    <w:p w14:paraId="785B6AAA" w14:textId="77777777" w:rsidR="0074175C" w:rsidRPr="003A798E" w:rsidRDefault="0074175C"/>
    <w:sectPr w:rsidR="0074175C" w:rsidRPr="003A798E" w:rsidSect="00A247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EB3B" w14:textId="77777777" w:rsidR="007E399C" w:rsidRDefault="007E399C" w:rsidP="001205A1">
      <w:r>
        <w:separator/>
      </w:r>
    </w:p>
  </w:endnote>
  <w:endnote w:type="continuationSeparator" w:id="0">
    <w:p w14:paraId="48F689C7" w14:textId="77777777" w:rsidR="007E399C" w:rsidRDefault="007E399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197219C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53DD74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5483A53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0FD5841E" w14:textId="77777777" w:rsidTr="005F4F46">
      <w:tc>
        <w:tcPr>
          <w:tcW w:w="5395" w:type="dxa"/>
        </w:tcPr>
        <w:p w14:paraId="5966FDE9" w14:textId="5A986A1F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5F27AAEF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D3A3EF4" w14:textId="77777777" w:rsidR="001205A1" w:rsidRDefault="00120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08A2" w14:textId="77777777" w:rsidR="00B61E8C" w:rsidRDefault="00B6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8D89" w14:textId="77777777" w:rsidR="007E399C" w:rsidRDefault="007E399C" w:rsidP="001205A1">
      <w:r>
        <w:separator/>
      </w:r>
    </w:p>
  </w:footnote>
  <w:footnote w:type="continuationSeparator" w:id="0">
    <w:p w14:paraId="3A49C930" w14:textId="77777777" w:rsidR="007E399C" w:rsidRDefault="007E399C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439C" w14:textId="77777777" w:rsidR="00B61E8C" w:rsidRDefault="00B61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FAE7" w14:textId="77777777" w:rsidR="00B61E8C" w:rsidRDefault="00B61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E163" w14:textId="77777777" w:rsidR="00B61E8C" w:rsidRDefault="00B6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B72"/>
    <w:multiLevelType w:val="hybridMultilevel"/>
    <w:tmpl w:val="15B88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25379"/>
    <w:multiLevelType w:val="hybridMultilevel"/>
    <w:tmpl w:val="681A1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AD6"/>
    <w:multiLevelType w:val="hybridMultilevel"/>
    <w:tmpl w:val="FCA4D4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C72"/>
    <w:multiLevelType w:val="hybridMultilevel"/>
    <w:tmpl w:val="4A6C7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9755E"/>
    <w:multiLevelType w:val="hybridMultilevel"/>
    <w:tmpl w:val="55A6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56F00"/>
    <w:multiLevelType w:val="hybridMultilevel"/>
    <w:tmpl w:val="2E8E7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57217">
    <w:abstractNumId w:val="2"/>
  </w:num>
  <w:num w:numId="2" w16cid:durableId="1767726873">
    <w:abstractNumId w:val="0"/>
  </w:num>
  <w:num w:numId="3" w16cid:durableId="2145274357">
    <w:abstractNumId w:val="3"/>
  </w:num>
  <w:num w:numId="4" w16cid:durableId="1850828715">
    <w:abstractNumId w:val="1"/>
  </w:num>
  <w:num w:numId="5" w16cid:durableId="1610578387">
    <w:abstractNumId w:val="5"/>
  </w:num>
  <w:num w:numId="6" w16cid:durableId="1448506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4C"/>
    <w:rsid w:val="000C4ED1"/>
    <w:rsid w:val="001205A1"/>
    <w:rsid w:val="00142538"/>
    <w:rsid w:val="0014388B"/>
    <w:rsid w:val="00154D3B"/>
    <w:rsid w:val="002877E8"/>
    <w:rsid w:val="002E7C4E"/>
    <w:rsid w:val="0031055C"/>
    <w:rsid w:val="00371EE1"/>
    <w:rsid w:val="003A798E"/>
    <w:rsid w:val="00425A99"/>
    <w:rsid w:val="005E6B25"/>
    <w:rsid w:val="005F4F46"/>
    <w:rsid w:val="006C60E6"/>
    <w:rsid w:val="006F508F"/>
    <w:rsid w:val="0074175C"/>
    <w:rsid w:val="007B0740"/>
    <w:rsid w:val="007C1BAB"/>
    <w:rsid w:val="007E399C"/>
    <w:rsid w:val="00846C74"/>
    <w:rsid w:val="0089644C"/>
    <w:rsid w:val="009C6907"/>
    <w:rsid w:val="00A15CF7"/>
    <w:rsid w:val="00A24793"/>
    <w:rsid w:val="00A81248"/>
    <w:rsid w:val="00B61E8C"/>
    <w:rsid w:val="00C325F7"/>
    <w:rsid w:val="00C66528"/>
    <w:rsid w:val="00C915F0"/>
    <w:rsid w:val="00D816AF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55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customStyle="1" w:styleId="normaltextrun">
    <w:name w:val="normaltextrun"/>
    <w:basedOn w:val="DefaultParagraphFont"/>
    <w:rsid w:val="00846C74"/>
  </w:style>
  <w:style w:type="paragraph" w:styleId="ListParagraph">
    <w:name w:val="List Paragraph"/>
    <w:basedOn w:val="Normal"/>
    <w:uiPriority w:val="34"/>
    <w:qFormat/>
    <w:rsid w:val="00846C74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paragraph" w:customStyle="1" w:styleId="paragraph">
    <w:name w:val="paragraph"/>
    <w:basedOn w:val="Normal"/>
    <w:rsid w:val="007417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eop">
    <w:name w:val="eop"/>
    <w:basedOn w:val="DefaultParagraphFont"/>
    <w:rsid w:val="0074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ja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2023-04-20T19:08:00Z</dcterms:created>
  <dcterms:modified xsi:type="dcterms:W3CDTF">2023-04-20T18:15:00Z</dcterms:modified>
</cp:coreProperties>
</file>